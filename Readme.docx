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E5763" w14:textId="3473A388" w:rsidR="00B979D8" w:rsidRDefault="00672243">
      <w:pPr>
        <w:pStyle w:val="Date"/>
      </w:pPr>
      <w:r>
        <w:t>Keshav Krishna 2019CSB1224</w:t>
      </w:r>
    </w:p>
    <w:p w14:paraId="673B646D" w14:textId="4A95DE87" w:rsidR="00B979D8" w:rsidRPr="0019735E" w:rsidRDefault="0019735E">
      <w:pPr>
        <w:pStyle w:val="Title"/>
        <w:rPr>
          <w:sz w:val="72"/>
          <w:szCs w:val="72"/>
        </w:rPr>
      </w:pPr>
      <w:r w:rsidRPr="0019735E">
        <w:rPr>
          <w:sz w:val="72"/>
          <w:szCs w:val="72"/>
        </w:rPr>
        <w:t>README</w:t>
      </w:r>
    </w:p>
    <w:p w14:paraId="6C88A647" w14:textId="5C95D9DE" w:rsidR="00B979D8" w:rsidRPr="0019735E" w:rsidRDefault="0019735E">
      <w:pPr>
        <w:pStyle w:val="Heading1"/>
        <w:rPr>
          <w:sz w:val="40"/>
          <w:szCs w:val="40"/>
        </w:rPr>
      </w:pPr>
      <w:r w:rsidRPr="0019735E">
        <w:rPr>
          <w:sz w:val="40"/>
          <w:szCs w:val="40"/>
        </w:rPr>
        <w:t>How to play</w:t>
      </w:r>
    </w:p>
    <w:p w14:paraId="515FD539" w14:textId="0A1F404A" w:rsidR="00B979D8" w:rsidRPr="0019735E" w:rsidRDefault="0019735E">
      <w:pPr>
        <w:rPr>
          <w:sz w:val="32"/>
          <w:szCs w:val="32"/>
        </w:rPr>
      </w:pPr>
      <w:r w:rsidRPr="0019735E">
        <w:rPr>
          <w:sz w:val="32"/>
          <w:szCs w:val="32"/>
        </w:rPr>
        <w:t>Upon executing TicTacToe.java, the following option appear:</w:t>
      </w:r>
    </w:p>
    <w:p w14:paraId="6BF20436" w14:textId="31412BC5" w:rsidR="0019735E" w:rsidRPr="0019735E" w:rsidRDefault="0019735E">
      <w:pPr>
        <w:rPr>
          <w:sz w:val="32"/>
          <w:szCs w:val="32"/>
        </w:rPr>
      </w:pPr>
      <w:r w:rsidRPr="0019735E">
        <w:rPr>
          <w:noProof/>
          <w:sz w:val="32"/>
          <w:szCs w:val="32"/>
        </w:rPr>
        <w:drawing>
          <wp:inline distT="0" distB="0" distL="0" distR="0" wp14:anchorId="36CDA897" wp14:editId="0AC97DC1">
            <wp:extent cx="281940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499C" w14:textId="0ED8D9E0" w:rsidR="00B979D8" w:rsidRPr="0019735E" w:rsidRDefault="0019735E" w:rsidP="0019735E">
      <w:pPr>
        <w:rPr>
          <w:sz w:val="32"/>
          <w:szCs w:val="32"/>
        </w:rPr>
      </w:pPr>
      <w:r w:rsidRPr="0019735E">
        <w:rPr>
          <w:sz w:val="32"/>
          <w:szCs w:val="32"/>
        </w:rPr>
        <w:t>Out of the two options, the user selects 1 or 2 to play with player or computer, respectively.</w:t>
      </w:r>
    </w:p>
    <w:p w14:paraId="302B2338" w14:textId="0BB9649E" w:rsidR="0019735E" w:rsidRPr="0019735E" w:rsidRDefault="0019735E" w:rsidP="0019735E">
      <w:pPr>
        <w:rPr>
          <w:sz w:val="32"/>
          <w:szCs w:val="32"/>
        </w:rPr>
      </w:pPr>
      <w:r w:rsidRPr="0019735E">
        <w:rPr>
          <w:sz w:val="32"/>
          <w:szCs w:val="32"/>
        </w:rPr>
        <w:t>If he chooses 1 or 2, the following option appears:</w:t>
      </w:r>
    </w:p>
    <w:p w14:paraId="3C9FC7E0" w14:textId="56C28718" w:rsidR="0019735E" w:rsidRPr="0019735E" w:rsidRDefault="0019735E" w:rsidP="0019735E">
      <w:pPr>
        <w:rPr>
          <w:sz w:val="32"/>
          <w:szCs w:val="32"/>
        </w:rPr>
      </w:pPr>
      <w:r w:rsidRPr="0019735E">
        <w:rPr>
          <w:noProof/>
          <w:sz w:val="32"/>
          <w:szCs w:val="32"/>
        </w:rPr>
        <w:drawing>
          <wp:inline distT="0" distB="0" distL="0" distR="0" wp14:anchorId="29F11661" wp14:editId="20F45551">
            <wp:extent cx="227647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7C35" w14:textId="668A9C31" w:rsidR="0019735E" w:rsidRPr="0019735E" w:rsidRDefault="0019735E" w:rsidP="0019735E">
      <w:pPr>
        <w:rPr>
          <w:sz w:val="32"/>
          <w:szCs w:val="32"/>
        </w:rPr>
      </w:pPr>
      <w:r w:rsidRPr="0019735E">
        <w:rPr>
          <w:sz w:val="32"/>
          <w:szCs w:val="32"/>
        </w:rPr>
        <w:t>Out of the nine numbers, the player chooses a number to place his X on.</w:t>
      </w:r>
    </w:p>
    <w:p w14:paraId="6E96FADC" w14:textId="222A5E93" w:rsidR="0019735E" w:rsidRPr="0019735E" w:rsidRDefault="0019735E" w:rsidP="0019735E">
      <w:pPr>
        <w:rPr>
          <w:sz w:val="32"/>
          <w:szCs w:val="32"/>
        </w:rPr>
      </w:pPr>
      <w:r w:rsidRPr="0019735E">
        <w:rPr>
          <w:sz w:val="32"/>
          <w:szCs w:val="32"/>
        </w:rPr>
        <w:t>In case of player vs Player, the following screen appears on choosing the position of X by player 1:</w:t>
      </w:r>
    </w:p>
    <w:p w14:paraId="4E7AE333" w14:textId="23488091" w:rsidR="0019735E" w:rsidRPr="0019735E" w:rsidRDefault="0019735E" w:rsidP="0019735E">
      <w:pPr>
        <w:rPr>
          <w:sz w:val="32"/>
          <w:szCs w:val="32"/>
        </w:rPr>
      </w:pPr>
      <w:r w:rsidRPr="0019735E">
        <w:rPr>
          <w:noProof/>
          <w:sz w:val="32"/>
          <w:szCs w:val="32"/>
        </w:rPr>
        <w:drawing>
          <wp:inline distT="0" distB="0" distL="0" distR="0" wp14:anchorId="3A65B963" wp14:editId="6B85EF97">
            <wp:extent cx="2257425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F5CC" w14:textId="70E79A2C" w:rsidR="0019735E" w:rsidRPr="0019735E" w:rsidRDefault="0019735E" w:rsidP="0019735E">
      <w:pPr>
        <w:rPr>
          <w:sz w:val="32"/>
          <w:szCs w:val="32"/>
        </w:rPr>
      </w:pPr>
      <w:r w:rsidRPr="0019735E">
        <w:rPr>
          <w:sz w:val="32"/>
          <w:szCs w:val="32"/>
        </w:rPr>
        <w:lastRenderedPageBreak/>
        <w:t>Then player 2 chooses a number and the game continues.</w:t>
      </w:r>
    </w:p>
    <w:p w14:paraId="0012707E" w14:textId="0223DAC6" w:rsidR="0019735E" w:rsidRPr="0019735E" w:rsidRDefault="0019735E" w:rsidP="0019735E">
      <w:pPr>
        <w:rPr>
          <w:sz w:val="32"/>
          <w:szCs w:val="32"/>
        </w:rPr>
      </w:pPr>
      <w:r w:rsidRPr="0019735E">
        <w:rPr>
          <w:sz w:val="32"/>
          <w:szCs w:val="32"/>
        </w:rPr>
        <w:t>In player vs computer, the following screen appears after player 1 enters the number:</w:t>
      </w:r>
    </w:p>
    <w:p w14:paraId="348C97C6" w14:textId="07F89652" w:rsidR="0019735E" w:rsidRPr="0019735E" w:rsidRDefault="0019735E" w:rsidP="0019735E">
      <w:pPr>
        <w:rPr>
          <w:sz w:val="32"/>
          <w:szCs w:val="32"/>
        </w:rPr>
      </w:pPr>
      <w:r w:rsidRPr="0019735E">
        <w:rPr>
          <w:noProof/>
          <w:sz w:val="32"/>
          <w:szCs w:val="32"/>
        </w:rPr>
        <w:drawing>
          <wp:inline distT="0" distB="0" distL="0" distR="0" wp14:anchorId="66D73DB0" wp14:editId="6A668218">
            <wp:extent cx="318135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E1BF" w14:textId="2AC5F5E5" w:rsidR="00A40744" w:rsidRDefault="0019735E" w:rsidP="0019735E">
      <w:pPr>
        <w:rPr>
          <w:sz w:val="32"/>
          <w:szCs w:val="32"/>
        </w:rPr>
      </w:pPr>
      <w:r w:rsidRPr="0019735E">
        <w:rPr>
          <w:sz w:val="32"/>
          <w:szCs w:val="32"/>
        </w:rPr>
        <w:t>After the player makes a move, the computer responds with a move, which is displayed. Then player makes the move, followed by computer and this continues till the end of game.</w:t>
      </w:r>
    </w:p>
    <w:p w14:paraId="56769EB5" w14:textId="38A0914B" w:rsidR="00424590" w:rsidRDefault="00424590" w:rsidP="00424590">
      <w:pPr>
        <w:pStyle w:val="Heading1"/>
        <w:rPr>
          <w:sz w:val="40"/>
          <w:szCs w:val="40"/>
        </w:rPr>
      </w:pPr>
      <w:r w:rsidRPr="00424590">
        <w:rPr>
          <w:sz w:val="40"/>
          <w:szCs w:val="40"/>
        </w:rPr>
        <w:t>Game over</w:t>
      </w:r>
    </w:p>
    <w:p w14:paraId="0E09CC16" w14:textId="485456E4" w:rsidR="00424590" w:rsidRPr="00424590" w:rsidRDefault="00424590" w:rsidP="00424590">
      <w:pPr>
        <w:rPr>
          <w:sz w:val="32"/>
          <w:szCs w:val="32"/>
        </w:rPr>
      </w:pPr>
      <w:r w:rsidRPr="00424590">
        <w:rPr>
          <w:sz w:val="32"/>
          <w:szCs w:val="32"/>
        </w:rPr>
        <w:t>The game ends in a tie or a win.</w:t>
      </w:r>
    </w:p>
    <w:p w14:paraId="6696407E" w14:textId="2720FF01" w:rsidR="00424590" w:rsidRPr="00424590" w:rsidRDefault="00424590" w:rsidP="00424590">
      <w:pPr>
        <w:rPr>
          <w:sz w:val="32"/>
          <w:szCs w:val="32"/>
        </w:rPr>
      </w:pPr>
      <w:r w:rsidRPr="00424590">
        <w:rPr>
          <w:sz w:val="32"/>
          <w:szCs w:val="32"/>
        </w:rPr>
        <w:t>The following screen appears in case of tie:</w:t>
      </w:r>
    </w:p>
    <w:p w14:paraId="1AF49C14" w14:textId="37E3A24E" w:rsidR="00424590" w:rsidRPr="00424590" w:rsidRDefault="00424590" w:rsidP="00424590">
      <w:pPr>
        <w:rPr>
          <w:sz w:val="32"/>
          <w:szCs w:val="32"/>
        </w:rPr>
      </w:pPr>
      <w:r w:rsidRPr="00424590">
        <w:rPr>
          <w:noProof/>
          <w:sz w:val="32"/>
          <w:szCs w:val="32"/>
        </w:rPr>
        <w:drawing>
          <wp:inline distT="0" distB="0" distL="0" distR="0" wp14:anchorId="02204D7B" wp14:editId="2C491039">
            <wp:extent cx="2419350" cy="733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551E" w14:textId="7471863F" w:rsidR="00424590" w:rsidRPr="00424590" w:rsidRDefault="00424590" w:rsidP="00424590">
      <w:pPr>
        <w:rPr>
          <w:sz w:val="32"/>
          <w:szCs w:val="32"/>
        </w:rPr>
      </w:pPr>
      <w:r w:rsidRPr="00424590">
        <w:rPr>
          <w:sz w:val="32"/>
          <w:szCs w:val="32"/>
        </w:rPr>
        <w:t>The following appears in case of a win:</w:t>
      </w:r>
    </w:p>
    <w:p w14:paraId="7A4722BA" w14:textId="62F1859B" w:rsidR="00424590" w:rsidRDefault="00424590" w:rsidP="00424590">
      <w:pPr>
        <w:rPr>
          <w:sz w:val="32"/>
          <w:szCs w:val="32"/>
        </w:rPr>
      </w:pPr>
      <w:r w:rsidRPr="00424590">
        <w:rPr>
          <w:noProof/>
          <w:sz w:val="32"/>
          <w:szCs w:val="32"/>
        </w:rPr>
        <w:lastRenderedPageBreak/>
        <w:drawing>
          <wp:inline distT="0" distB="0" distL="0" distR="0" wp14:anchorId="3663C4BB" wp14:editId="2C7F13ED">
            <wp:extent cx="3000375" cy="1133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7914" w14:textId="7AF9A222" w:rsidR="00424590" w:rsidRDefault="00424590" w:rsidP="00424590">
      <w:pPr>
        <w:pStyle w:val="Heading1"/>
        <w:rPr>
          <w:sz w:val="40"/>
          <w:szCs w:val="40"/>
        </w:rPr>
      </w:pPr>
      <w:r w:rsidRPr="00424590">
        <w:rPr>
          <w:sz w:val="40"/>
          <w:szCs w:val="40"/>
        </w:rPr>
        <w:t>EXCEPTION HANDLING</w:t>
      </w:r>
    </w:p>
    <w:p w14:paraId="55CDDC60" w14:textId="41B855EF" w:rsidR="00424590" w:rsidRDefault="00424590" w:rsidP="00424590">
      <w:pPr>
        <w:rPr>
          <w:sz w:val="32"/>
          <w:szCs w:val="32"/>
        </w:rPr>
      </w:pPr>
      <w:r>
        <w:rPr>
          <w:sz w:val="32"/>
          <w:szCs w:val="32"/>
        </w:rPr>
        <w:t>Two types of exceptions may occur, the user may enter the same number twice or he may enter a number greater than 8.</w:t>
      </w:r>
    </w:p>
    <w:p w14:paraId="57C57F4D" w14:textId="5E5B2E2E" w:rsidR="00424590" w:rsidRDefault="00424590" w:rsidP="00424590">
      <w:pPr>
        <w:rPr>
          <w:sz w:val="32"/>
          <w:szCs w:val="32"/>
        </w:rPr>
      </w:pPr>
      <w:r>
        <w:rPr>
          <w:sz w:val="32"/>
          <w:szCs w:val="32"/>
        </w:rPr>
        <w:t>In both the cases, the following screen appears instructing the user to enter input again</w:t>
      </w:r>
      <w:r w:rsidR="0069485D">
        <w:rPr>
          <w:sz w:val="32"/>
          <w:szCs w:val="32"/>
        </w:rPr>
        <w:t>:</w:t>
      </w:r>
    </w:p>
    <w:p w14:paraId="16330ACD" w14:textId="42061E62" w:rsidR="00424590" w:rsidRPr="00424590" w:rsidRDefault="00424590" w:rsidP="0042459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FC86E17" wp14:editId="4734560D">
            <wp:extent cx="2171700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590" w:rsidRPr="0042459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C4F7F" w14:textId="77777777" w:rsidR="00411539" w:rsidRDefault="00411539">
      <w:pPr>
        <w:spacing w:after="0" w:line="240" w:lineRule="auto"/>
      </w:pPr>
      <w:r>
        <w:separator/>
      </w:r>
    </w:p>
    <w:p w14:paraId="1892A52A" w14:textId="77777777" w:rsidR="00411539" w:rsidRDefault="00411539"/>
  </w:endnote>
  <w:endnote w:type="continuationSeparator" w:id="0">
    <w:p w14:paraId="6CD76F8B" w14:textId="77777777" w:rsidR="00411539" w:rsidRDefault="00411539">
      <w:pPr>
        <w:spacing w:after="0" w:line="240" w:lineRule="auto"/>
      </w:pPr>
      <w:r>
        <w:continuationSeparator/>
      </w:r>
    </w:p>
    <w:p w14:paraId="1FDF2048" w14:textId="77777777" w:rsidR="00411539" w:rsidRDefault="004115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AB23E" w14:textId="77777777" w:rsidR="00696D06" w:rsidRDefault="00696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CE96B" w14:textId="77777777" w:rsidR="00B979D8" w:rsidRDefault="0091739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657CB" w14:textId="77777777" w:rsidR="00696D06" w:rsidRDefault="00696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C45D0" w14:textId="77777777" w:rsidR="00411539" w:rsidRDefault="00411539">
      <w:pPr>
        <w:spacing w:after="0" w:line="240" w:lineRule="auto"/>
      </w:pPr>
      <w:r>
        <w:separator/>
      </w:r>
    </w:p>
    <w:p w14:paraId="14AF33ED" w14:textId="77777777" w:rsidR="00411539" w:rsidRDefault="00411539"/>
  </w:footnote>
  <w:footnote w:type="continuationSeparator" w:id="0">
    <w:p w14:paraId="490F27AA" w14:textId="77777777" w:rsidR="00411539" w:rsidRDefault="00411539">
      <w:pPr>
        <w:spacing w:after="0" w:line="240" w:lineRule="auto"/>
      </w:pPr>
      <w:r>
        <w:continuationSeparator/>
      </w:r>
    </w:p>
    <w:p w14:paraId="65719380" w14:textId="77777777" w:rsidR="00411539" w:rsidRDefault="004115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D8B7F" w14:textId="77777777" w:rsidR="00696D06" w:rsidRDefault="00696D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DB071" w14:textId="77777777" w:rsidR="00696D06" w:rsidRDefault="00696D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4739A" w14:textId="77777777" w:rsidR="00696D06" w:rsidRDefault="00696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2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3"/>
  </w:num>
  <w:num w:numId="13">
    <w:abstractNumId w:val="9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5E"/>
    <w:rsid w:val="00051678"/>
    <w:rsid w:val="00080C63"/>
    <w:rsid w:val="000C47C7"/>
    <w:rsid w:val="000D1F66"/>
    <w:rsid w:val="000D3390"/>
    <w:rsid w:val="00106D07"/>
    <w:rsid w:val="001800F8"/>
    <w:rsid w:val="0019735E"/>
    <w:rsid w:val="00294C3F"/>
    <w:rsid w:val="002C1552"/>
    <w:rsid w:val="00303660"/>
    <w:rsid w:val="00315E05"/>
    <w:rsid w:val="0034617C"/>
    <w:rsid w:val="00356102"/>
    <w:rsid w:val="003B0C99"/>
    <w:rsid w:val="003F2336"/>
    <w:rsid w:val="003F397A"/>
    <w:rsid w:val="003F3D12"/>
    <w:rsid w:val="00411539"/>
    <w:rsid w:val="00424590"/>
    <w:rsid w:val="004343C1"/>
    <w:rsid w:val="004C0D7C"/>
    <w:rsid w:val="00521179"/>
    <w:rsid w:val="0055429E"/>
    <w:rsid w:val="00567C7E"/>
    <w:rsid w:val="005C7BF4"/>
    <w:rsid w:val="00622215"/>
    <w:rsid w:val="00672243"/>
    <w:rsid w:val="0069485D"/>
    <w:rsid w:val="00696D06"/>
    <w:rsid w:val="006B6AF4"/>
    <w:rsid w:val="007002A7"/>
    <w:rsid w:val="00721AE6"/>
    <w:rsid w:val="00740829"/>
    <w:rsid w:val="00793758"/>
    <w:rsid w:val="007A06AE"/>
    <w:rsid w:val="00807F4F"/>
    <w:rsid w:val="00814746"/>
    <w:rsid w:val="00851BEE"/>
    <w:rsid w:val="00890F29"/>
    <w:rsid w:val="00910BB9"/>
    <w:rsid w:val="00917394"/>
    <w:rsid w:val="009866E2"/>
    <w:rsid w:val="00A07CAC"/>
    <w:rsid w:val="00A40744"/>
    <w:rsid w:val="00AE3359"/>
    <w:rsid w:val="00B51EB3"/>
    <w:rsid w:val="00B979D8"/>
    <w:rsid w:val="00BB1F80"/>
    <w:rsid w:val="00BB7054"/>
    <w:rsid w:val="00C11B7B"/>
    <w:rsid w:val="00CA624A"/>
    <w:rsid w:val="00CF7F3E"/>
    <w:rsid w:val="00DB445C"/>
    <w:rsid w:val="00DF26EF"/>
    <w:rsid w:val="00E129F9"/>
    <w:rsid w:val="00E60CF9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5A956"/>
  <w15:chartTrackingRefBased/>
  <w15:docId w15:val="{694732AB-F04C-45E4-9010-C00E0F86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36"/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shav%20krishna\AppData\Local\Packages\Microsoft.Office.Desktop_8wekyb3d8bbwe\LocalCache\Roaming\Microsoft\Templates\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krishna</dc:creator>
  <cp:keywords/>
  <dc:description/>
  <cp:lastModifiedBy>keshav krishna</cp:lastModifiedBy>
  <cp:revision>4</cp:revision>
  <cp:lastPrinted>2021-02-17T03:52:00Z</cp:lastPrinted>
  <dcterms:created xsi:type="dcterms:W3CDTF">2021-02-17T05:56:00Z</dcterms:created>
  <dcterms:modified xsi:type="dcterms:W3CDTF">2021-02-17T06:09:00Z</dcterms:modified>
</cp:coreProperties>
</file>